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56302475"/>
        <w:docPartObj>
          <w:docPartGallery w:val="Cover Pages"/>
          <w:docPartUnique/>
        </w:docPartObj>
      </w:sdtPr>
      <w:sdtContent>
        <w:p w:rsidR="005341F8" w:rsidRDefault="005341F8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341F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341F8" w:rsidRDefault="005341F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AR"/>
                                        </w:rPr>
                                        <w:drawing>
                                          <wp:inline distT="0" distB="0" distL="0" distR="0">
                                            <wp:extent cx="2826904" cy="3831336"/>
                                            <wp:effectExtent l="0" t="0" r="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26904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341F8" w:rsidRDefault="005341F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TITULO</w:t>
                                          </w:r>
                                        </w:p>
                                      </w:sdtContent>
                                    </w:sdt>
                                    <w:p w:rsidR="005341F8" w:rsidRDefault="005341F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341F8" w:rsidRPr="005341F8" w:rsidRDefault="005341F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r w:rsidRPr="005341F8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RESUMEN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5341F8" w:rsidRPr="005341F8" w:rsidRDefault="005341F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LEYENDA CON EL CONTENIDO MINIMO Y DESCRIPTIVO DEL TRABAJO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341F8" w:rsidRPr="005341F8" w:rsidRDefault="005341F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AR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AR"/>
                                            </w:rPr>
                                            <w:t>NOMBRE DEL AUTOR O AUTORES EN CASO DE SER GRUPAL Y ESTAR INDICADO COMO TAL</w:t>
                                          </w:r>
                                        </w:p>
                                      </w:sdtContent>
                                    </w:sdt>
                                    <w:p w:rsidR="005341F8" w:rsidRPr="005341F8" w:rsidRDefault="005341F8" w:rsidP="005341F8">
                                      <w:pPr>
                                        <w:pStyle w:val="NoSpacing"/>
                                        <w:rPr>
                                          <w:lang w:val="es-A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NOMBRE DE LA ASIGNATURA</w:t>
                                          </w:r>
                                        </w:sdtContent>
                                      </w:sdt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5341F8" w:rsidRDefault="005341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341F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341F8" w:rsidRDefault="005341F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>
                                      <wp:extent cx="2826904" cy="3831336"/>
                                      <wp:effectExtent l="0" t="0" r="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26904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341F8" w:rsidRDefault="005341F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TITULO</w:t>
                                    </w:r>
                                  </w:p>
                                </w:sdtContent>
                              </w:sdt>
                              <w:p w:rsidR="005341F8" w:rsidRDefault="005341F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341F8" w:rsidRPr="005341F8" w:rsidRDefault="005341F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 w:rsidRPr="005341F8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AR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341F8" w:rsidRPr="005341F8" w:rsidRDefault="005341F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LEYENDA CON EL CONTENIDO MINIMO Y DESCRIPTIVO DEL TRABAJO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AR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41F8" w:rsidRPr="005341F8" w:rsidRDefault="005341F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AR"/>
                                      </w:rPr>
                                      <w:t>NOMBRE DEL AUTOR O AUTORES EN CASO DE SER GRUPAL Y ESTAR INDICADO COMO TAL</w:t>
                                    </w:r>
                                  </w:p>
                                </w:sdtContent>
                              </w:sdt>
                              <w:p w:rsidR="005341F8" w:rsidRPr="005341F8" w:rsidRDefault="005341F8" w:rsidP="005341F8">
                                <w:pPr>
                                  <w:pStyle w:val="NoSpacing"/>
                                  <w:rPr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NOMBRE DE LA ASIGNATURA</w:t>
                                    </w:r>
                                  </w:sdtContent>
                                </w:sdt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5341F8" w:rsidRDefault="005341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341F8" w:rsidRDefault="00322B67">
      <w:r>
        <w:lastRenderedPageBreak/>
        <w:t>CONSIGNAS</w:t>
      </w:r>
    </w:p>
    <w:p w:rsidR="00927F72" w:rsidRDefault="00927F72"/>
    <w:sectPr w:rsidR="00927F72" w:rsidSect="005341F8">
      <w:headerReference w:type="default" r:id="rId8"/>
      <w:footerReference w:type="default" r:id="rId9"/>
      <w:pgSz w:w="12240" w:h="15840"/>
      <w:pgMar w:top="1440" w:right="630" w:bottom="1440" w:left="9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E4E" w:rsidRDefault="00D90E4E" w:rsidP="005341F8">
      <w:pPr>
        <w:spacing w:after="0" w:line="240" w:lineRule="auto"/>
      </w:pPr>
      <w:r>
        <w:separator/>
      </w:r>
    </w:p>
  </w:endnote>
  <w:endnote w:type="continuationSeparator" w:id="0">
    <w:p w:rsidR="00D90E4E" w:rsidRDefault="00D90E4E" w:rsidP="0053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275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B67" w:rsidRDefault="00322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B67" w:rsidRDefault="00322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E4E" w:rsidRDefault="00D90E4E" w:rsidP="005341F8">
      <w:pPr>
        <w:spacing w:after="0" w:line="240" w:lineRule="auto"/>
      </w:pPr>
      <w:r>
        <w:separator/>
      </w:r>
    </w:p>
  </w:footnote>
  <w:footnote w:type="continuationSeparator" w:id="0">
    <w:p w:rsidR="00D90E4E" w:rsidRDefault="00D90E4E" w:rsidP="0053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5" w:type="dxa"/>
      <w:tblLook w:val="04A0" w:firstRow="1" w:lastRow="0" w:firstColumn="1" w:lastColumn="0" w:noHBand="0" w:noVBand="1"/>
    </w:tblPr>
    <w:tblGrid>
      <w:gridCol w:w="1471"/>
      <w:gridCol w:w="2650"/>
      <w:gridCol w:w="4460"/>
      <w:gridCol w:w="1944"/>
    </w:tblGrid>
    <w:tr w:rsidR="00322B67" w:rsidTr="00996C5F">
      <w:tc>
        <w:tcPr>
          <w:tcW w:w="1471" w:type="dxa"/>
        </w:tcPr>
        <w:p w:rsidR="00322B67" w:rsidRDefault="00322B67" w:rsidP="00322B67">
          <w:r>
            <w:rPr>
              <w:noProof/>
              <w:lang w:eastAsia="es-AR"/>
            </w:rPr>
            <w:drawing>
              <wp:inline distT="0" distB="0" distL="0" distR="0" wp14:anchorId="6F88C79A" wp14:editId="6D5E4A77">
                <wp:extent cx="638175" cy="86492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ameghin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585" cy="87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0" w:type="dxa"/>
        </w:tcPr>
        <w:p w:rsidR="00322B67" w:rsidRDefault="00322B67" w:rsidP="00322B67">
          <w:r>
            <w:t>Escuela Secundaria Técnica</w:t>
          </w:r>
        </w:p>
        <w:p w:rsidR="00322B67" w:rsidRDefault="00322B67" w:rsidP="00322B67"/>
        <w:p w:rsidR="00322B67" w:rsidRDefault="00322B67" w:rsidP="00322B67">
          <w:r>
            <w:t>FLORENTINO AMEGHINO</w:t>
          </w:r>
        </w:p>
      </w:tc>
      <w:tc>
        <w:tcPr>
          <w:tcW w:w="4460" w:type="dxa"/>
        </w:tcPr>
        <w:p w:rsidR="00322B67" w:rsidRDefault="00322B67" w:rsidP="00322B67">
          <w:r>
            <w:t>TRABAJO PRACTICO N°</w:t>
          </w:r>
        </w:p>
        <w:p w:rsidR="00322B67" w:rsidRDefault="00322B67" w:rsidP="00322B67"/>
        <w:p w:rsidR="00322B67" w:rsidRDefault="00322B67" w:rsidP="00322B67">
          <w:r>
            <w:t>TITULO</w:t>
          </w:r>
        </w:p>
        <w:p w:rsidR="00322B67" w:rsidRDefault="00322B67" w:rsidP="00322B67"/>
      </w:tc>
      <w:tc>
        <w:tcPr>
          <w:tcW w:w="1944" w:type="dxa"/>
        </w:tcPr>
        <w:p w:rsidR="00322B67" w:rsidRDefault="00322B67" w:rsidP="00322B67"/>
      </w:tc>
    </w:tr>
    <w:tr w:rsidR="00322B67" w:rsidTr="00996C5F">
      <w:tc>
        <w:tcPr>
          <w:tcW w:w="10525" w:type="dxa"/>
          <w:gridSpan w:val="4"/>
        </w:tcPr>
        <w:p w:rsidR="00322B67" w:rsidRDefault="00322B67" w:rsidP="00322B67"/>
      </w:tc>
    </w:tr>
    <w:tr w:rsidR="00322B67" w:rsidTr="00996C5F">
      <w:trPr>
        <w:trHeight w:val="233"/>
      </w:trPr>
      <w:tc>
        <w:tcPr>
          <w:tcW w:w="1471" w:type="dxa"/>
        </w:tcPr>
        <w:p w:rsidR="00322B67" w:rsidRDefault="00322B67" w:rsidP="00322B67">
          <w:r>
            <w:t>MATERIA</w:t>
          </w:r>
        </w:p>
      </w:tc>
      <w:tc>
        <w:tcPr>
          <w:tcW w:w="2650" w:type="dxa"/>
        </w:tcPr>
        <w:p w:rsidR="00322B67" w:rsidRDefault="00322B67" w:rsidP="00322B67"/>
      </w:tc>
      <w:tc>
        <w:tcPr>
          <w:tcW w:w="4460" w:type="dxa"/>
        </w:tcPr>
        <w:p w:rsidR="00322B67" w:rsidRDefault="00322B67" w:rsidP="00322B67">
          <w:r>
            <w:rPr>
              <w:rFonts w:ascii="Ubuntu Condensed" w:hAnsi="Ubuntu Condensed"/>
              <w:sz w:val="18"/>
              <w:szCs w:val="18"/>
            </w:rPr>
            <w:t>AÑO Y DIV.</w:t>
          </w:r>
        </w:p>
      </w:tc>
      <w:tc>
        <w:tcPr>
          <w:tcW w:w="1944" w:type="dxa"/>
        </w:tcPr>
        <w:p w:rsidR="00322B67" w:rsidRDefault="00322B67" w:rsidP="00322B67"/>
      </w:tc>
    </w:tr>
    <w:tr w:rsidR="00322B67" w:rsidTr="00996C5F">
      <w:tc>
        <w:tcPr>
          <w:tcW w:w="1471" w:type="dxa"/>
        </w:tcPr>
        <w:p w:rsidR="00322B67" w:rsidRDefault="00322B67" w:rsidP="00322B67">
          <w:r>
            <w:t>PROFESOR</w:t>
          </w:r>
        </w:p>
      </w:tc>
      <w:tc>
        <w:tcPr>
          <w:tcW w:w="2650" w:type="dxa"/>
        </w:tcPr>
        <w:p w:rsidR="00322B67" w:rsidRDefault="00322B67" w:rsidP="00322B67"/>
      </w:tc>
      <w:tc>
        <w:tcPr>
          <w:tcW w:w="4460" w:type="dxa"/>
        </w:tcPr>
        <w:p w:rsidR="00322B67" w:rsidRDefault="00322B67" w:rsidP="00322B67">
          <w:r>
            <w:t>FECHA</w:t>
          </w:r>
        </w:p>
      </w:tc>
      <w:tc>
        <w:tcPr>
          <w:tcW w:w="1944" w:type="dxa"/>
        </w:tcPr>
        <w:p w:rsidR="00322B67" w:rsidRDefault="00322B67" w:rsidP="00322B67"/>
      </w:tc>
    </w:tr>
    <w:tr w:rsidR="00322B67" w:rsidTr="00996C5F">
      <w:tc>
        <w:tcPr>
          <w:tcW w:w="1471" w:type="dxa"/>
        </w:tcPr>
        <w:p w:rsidR="00322B67" w:rsidRDefault="00322B67" w:rsidP="00322B67">
          <w:r>
            <w:t>ALUMNO</w:t>
          </w:r>
        </w:p>
      </w:tc>
      <w:tc>
        <w:tcPr>
          <w:tcW w:w="2650" w:type="dxa"/>
        </w:tcPr>
        <w:p w:rsidR="00322B67" w:rsidRDefault="00322B67" w:rsidP="00322B67"/>
      </w:tc>
      <w:tc>
        <w:tcPr>
          <w:tcW w:w="4460" w:type="dxa"/>
        </w:tcPr>
        <w:p w:rsidR="00322B67" w:rsidRDefault="00322B67" w:rsidP="00322B67">
          <w:r>
            <w:t>COMISION</w:t>
          </w:r>
        </w:p>
      </w:tc>
      <w:tc>
        <w:tcPr>
          <w:tcW w:w="1944" w:type="dxa"/>
        </w:tcPr>
        <w:p w:rsidR="00322B67" w:rsidRDefault="00322B67" w:rsidP="00322B67"/>
      </w:tc>
    </w:tr>
    <w:tr w:rsidR="00322B67" w:rsidTr="00996C5F">
      <w:tc>
        <w:tcPr>
          <w:tcW w:w="1471" w:type="dxa"/>
        </w:tcPr>
        <w:p w:rsidR="00322B67" w:rsidRDefault="00322B67" w:rsidP="00322B67">
          <w:r>
            <w:t>CALIFICACION</w:t>
          </w:r>
        </w:p>
      </w:tc>
      <w:tc>
        <w:tcPr>
          <w:tcW w:w="2650" w:type="dxa"/>
        </w:tcPr>
        <w:p w:rsidR="00322B67" w:rsidRDefault="00322B67" w:rsidP="00322B67"/>
      </w:tc>
      <w:tc>
        <w:tcPr>
          <w:tcW w:w="6404" w:type="dxa"/>
          <w:gridSpan w:val="2"/>
          <w:vMerge w:val="restart"/>
        </w:tcPr>
        <w:p w:rsidR="00322B67" w:rsidRDefault="00322B67" w:rsidP="00322B67">
          <w:r>
            <w:t>OBSERVACIONES</w:t>
          </w:r>
        </w:p>
      </w:tc>
    </w:tr>
    <w:tr w:rsidR="00322B67" w:rsidTr="00996C5F">
      <w:tc>
        <w:tcPr>
          <w:tcW w:w="4121" w:type="dxa"/>
          <w:gridSpan w:val="2"/>
        </w:tcPr>
        <w:p w:rsidR="00322B67" w:rsidRDefault="00322B67" w:rsidP="00322B67"/>
      </w:tc>
      <w:tc>
        <w:tcPr>
          <w:tcW w:w="6404" w:type="dxa"/>
          <w:gridSpan w:val="2"/>
          <w:vMerge/>
        </w:tcPr>
        <w:p w:rsidR="00322B67" w:rsidRDefault="00322B67" w:rsidP="00322B67"/>
      </w:tc>
    </w:tr>
  </w:tbl>
  <w:p w:rsidR="005341F8" w:rsidRDefault="005341F8">
    <w:pPr>
      <w:pStyle w:val="Header"/>
    </w:pPr>
  </w:p>
  <w:p w:rsidR="005341F8" w:rsidRDefault="00534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F8"/>
    <w:rsid w:val="00322B67"/>
    <w:rsid w:val="005341F8"/>
    <w:rsid w:val="007562C4"/>
    <w:rsid w:val="00927F72"/>
    <w:rsid w:val="00AA1B58"/>
    <w:rsid w:val="00D61FDC"/>
    <w:rsid w:val="00D9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3E92"/>
  <w15:chartTrackingRefBased/>
  <w15:docId w15:val="{802D29F2-F4A4-4676-8E27-B4FA50A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5341F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Spacing">
    <w:name w:val="No Spacing"/>
    <w:link w:val="NoSpacingChar"/>
    <w:uiPriority w:val="1"/>
    <w:qFormat/>
    <w:rsid w:val="005341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41F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4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F8"/>
  </w:style>
  <w:style w:type="paragraph" w:styleId="Footer">
    <w:name w:val="footer"/>
    <w:basedOn w:val="Normal"/>
    <w:link w:val="FooterChar"/>
    <w:uiPriority w:val="99"/>
    <w:unhideWhenUsed/>
    <w:rsid w:val="00534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C0"/>
    <w:rsid w:val="009368E8"/>
    <w:rsid w:val="00F2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FECEA079645908DC124D8F01A5303">
    <w:name w:val="7B6FECEA079645908DC124D8F01A5303"/>
    <w:rsid w:val="00F23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LEYENDA CON EL CONTENIDO MINIMO Y DESCRIPTIVO DEL TRABAJO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trabajos practicos teoricos y practicos 2022 ameghino.docx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/>
  <dc:creator>NOMBRE DEL AUTOR O AUTORES EN CASO DE SER GRUPAL Y ESTAR INDICADO COMO TAL</dc:creator>
  <cp:keywords/>
  <dc:description/>
  <cp:lastModifiedBy>Julieta Garcìa Da Rosa</cp:lastModifiedBy>
  <cp:revision>2</cp:revision>
  <dcterms:created xsi:type="dcterms:W3CDTF">2022-03-14T19:51:00Z</dcterms:created>
  <dcterms:modified xsi:type="dcterms:W3CDTF">2022-03-14T19:51:00Z</dcterms:modified>
  <cp:category>NOMBRE DE LA ASIGNATURA</cp:category>
</cp:coreProperties>
</file>